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5AF96" w14:textId="732CF35F" w:rsidR="00D100CF" w:rsidRPr="00D100CF" w:rsidRDefault="00D100CF" w:rsidP="00D100CF">
      <w:pPr>
        <w:pStyle w:val="Cm"/>
        <w:jc w:val="center"/>
      </w:pPr>
      <w:r>
        <w:t>Tárgy neve, kódja:</w:t>
      </w:r>
      <w:r>
        <w:br/>
      </w:r>
      <w:r w:rsidRPr="00D100CF">
        <w:t>Java alkalmazások</w:t>
      </w:r>
      <w:r>
        <w:t>,</w:t>
      </w:r>
      <w:r>
        <w:br/>
      </w:r>
      <w:r w:rsidRPr="00D100CF">
        <w:t>(GINFBAN-JAVAALKA-1)</w:t>
      </w:r>
      <w:r>
        <w:br/>
        <w:t>Hallgatók:</w:t>
      </w:r>
    </w:p>
    <w:p w14:paraId="7B8CF192" w14:textId="64398CC4" w:rsidR="00FE1039" w:rsidRDefault="00EE24E2" w:rsidP="00D100CF">
      <w:pPr>
        <w:pStyle w:val="Cm"/>
        <w:jc w:val="center"/>
      </w:pPr>
      <w:r>
        <w:t>Cseh Dániel Kristóf</w:t>
      </w:r>
      <w:r w:rsidR="00D100CF">
        <w:t xml:space="preserve"> – I1DSMV</w:t>
      </w:r>
      <w:r w:rsidR="00D100CF">
        <w:br/>
      </w:r>
      <w:r>
        <w:t>Polyák Szabolcs</w:t>
      </w:r>
      <w:r w:rsidR="00D100CF">
        <w:t xml:space="preserve"> – ESILHK</w:t>
      </w:r>
      <w:r>
        <w:br/>
        <w:t>Java gyakorlat</w:t>
      </w:r>
    </w:p>
    <w:p w14:paraId="5AC239A7" w14:textId="0D9F48D4" w:rsidR="00FF7EE1" w:rsidRPr="00FF7EE1" w:rsidRDefault="00EE24E2" w:rsidP="00FF7EE1">
      <w:pPr>
        <w:pStyle w:val="Cm"/>
        <w:jc w:val="center"/>
      </w:pPr>
      <w:r>
        <w:t>Spring Beadandó</w:t>
      </w:r>
      <w:r w:rsidR="00D100CF">
        <w:br/>
      </w:r>
      <w:r w:rsidR="00D100CF">
        <w:br/>
        <w:t>5. Félév</w:t>
      </w:r>
      <w:r w:rsidR="00D100CF">
        <w:br/>
        <w:t>2022-2023</w:t>
      </w:r>
      <w:r w:rsidR="00D100CF">
        <w:br/>
        <w:t>Első félév</w:t>
      </w:r>
      <w:r w:rsidR="00D100CF">
        <w:br/>
      </w:r>
      <w:r w:rsidR="00D100CF">
        <w:br/>
      </w:r>
      <w:r w:rsidR="00D100CF" w:rsidRPr="00D100CF">
        <w:t>Neumann János Egyetem GAMF Műszaki és Informatikai Kar</w:t>
      </w:r>
      <w:r w:rsidR="00FF7EE1">
        <w:br/>
        <w:t>2022.11.</w:t>
      </w:r>
      <w:r w:rsidR="0053555B">
        <w:t>09</w:t>
      </w:r>
    </w:p>
    <w:p w14:paraId="14027474" w14:textId="77777777" w:rsidR="000C5EF6" w:rsidRPr="00BB68D3" w:rsidRDefault="00BB68D3" w:rsidP="00BB68D3">
      <w:pPr>
        <w:pStyle w:val="szdszveg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-954098646"/>
        <w:docPartObj>
          <w:docPartGallery w:val="Table of Contents"/>
          <w:docPartUnique/>
        </w:docPartObj>
      </w:sdtPr>
      <w:sdtEndPr/>
      <w:sdtContent>
        <w:p w14:paraId="5AD36BC2" w14:textId="0FA261DD" w:rsidR="000C5EF6" w:rsidRDefault="000C5EF6">
          <w:pPr>
            <w:pStyle w:val="Tartalomjegyzkcmsora"/>
          </w:pPr>
          <w:r>
            <w:t>Tartalom</w:t>
          </w:r>
        </w:p>
        <w:p w14:paraId="7BD9E1DE" w14:textId="119A3B97" w:rsidR="000C5EF6" w:rsidRDefault="000C5EF6">
          <w:fldSimple w:instr=" TOC \o &quot;1-3&quot; \h \z \u ">
            <w:r w:rsidR="004714AB">
              <w:rPr>
                <w:b/>
                <w:bCs/>
                <w:noProof/>
              </w:rPr>
              <w:t>Nincsenek tartalomjegyzék-bejegyzések.</w:t>
            </w:r>
          </w:fldSimple>
        </w:p>
      </w:sdtContent>
    </w:sdt>
    <w:p w14:paraId="3A324D5B" w14:textId="20BA394C" w:rsidR="000C5EF6" w:rsidRDefault="000C5EF6">
      <w:r>
        <w:br w:type="page"/>
      </w:r>
    </w:p>
    <w:p w14:paraId="2033588F" w14:textId="1E18830E" w:rsidR="00A63890" w:rsidRDefault="00A63890" w:rsidP="00A63890">
      <w:pPr>
        <w:pStyle w:val="szdcmsor1"/>
      </w:pPr>
      <w:r>
        <w:lastRenderedPageBreak/>
        <w:t>Feladat pontos megfogalmazása:</w:t>
      </w:r>
    </w:p>
    <w:p w14:paraId="6820E7B1" w14:textId="0C86889B" w:rsidR="00A63890" w:rsidRDefault="00A63890" w:rsidP="00A63890">
      <w:pPr>
        <w:pStyle w:val="szdszveg"/>
      </w:pPr>
      <w:r>
        <w:t xml:space="preserve">Készítsen egy weboldalt egy fiktív cég, szervezet, alapítvány… részére, amely a következő követelményeknek tesz eleget: </w:t>
      </w:r>
    </w:p>
    <w:p w14:paraId="51656FEE" w14:textId="1B2BD89A" w:rsidR="00A63890" w:rsidRDefault="00A63890" w:rsidP="00A63890">
      <w:pPr>
        <w:pStyle w:val="szdszveg"/>
      </w:pPr>
      <w:r>
        <w:t>1.</w:t>
      </w:r>
      <w:r>
        <w:tab/>
        <w:t>Az első oldalon mutassa be a céget egy látványos weboldalon</w:t>
      </w:r>
    </w:p>
    <w:p w14:paraId="3B83D640" w14:textId="5110AC6F" w:rsidR="00A63890" w:rsidRDefault="00A63890" w:rsidP="00A63890">
      <w:pPr>
        <w:pStyle w:val="szdszveg"/>
      </w:pPr>
      <w:r>
        <w:t>2.</w:t>
      </w:r>
      <w:r>
        <w:tab/>
        <w:t>Legyen Regisztráció, Bejelentkezési lehetőség</w:t>
      </w:r>
      <w:r>
        <w:tab/>
      </w:r>
    </w:p>
    <w:p w14:paraId="4BBF3874" w14:textId="77777777" w:rsidR="00A63890" w:rsidRDefault="00A63890" w:rsidP="00A63890">
      <w:pPr>
        <w:pStyle w:val="szdszveg"/>
      </w:pPr>
      <w:r>
        <w:t>- A „Belépés” menüpont akkor látható, ha nincs bejelentkezve a felhasználó.</w:t>
      </w:r>
    </w:p>
    <w:p w14:paraId="01E5A6DE" w14:textId="77777777" w:rsidR="00A63890" w:rsidRDefault="00A63890" w:rsidP="00A63890">
      <w:pPr>
        <w:pStyle w:val="szdszveg"/>
      </w:pPr>
      <w:r>
        <w:t>- A „Kilépés” menüpont akkor látható, ha be van jelentkezve a felhasználó.</w:t>
      </w:r>
    </w:p>
    <w:p w14:paraId="623F3543" w14:textId="77777777" w:rsidR="00A63890" w:rsidRDefault="00A63890" w:rsidP="00A63890">
      <w:pPr>
        <w:pStyle w:val="szdszveg"/>
      </w:pPr>
      <w:r>
        <w:t>- A rendszer fejlécen jelenítse meg a bejelentkezett felhasználót, ha be van lépve</w:t>
      </w:r>
    </w:p>
    <w:p w14:paraId="2DEB4866" w14:textId="07B3EFC6" w:rsidR="00A63890" w:rsidRDefault="00A63890" w:rsidP="00A63890">
      <w:pPr>
        <w:pStyle w:val="szdszveg"/>
      </w:pPr>
      <w:r>
        <w:t>3.</w:t>
      </w:r>
      <w:r>
        <w:tab/>
        <w:t xml:space="preserve">Legalább 3 felhasználói szerepet különböztessen meg: </w:t>
      </w:r>
      <w:r>
        <w:tab/>
      </w:r>
      <w:r>
        <w:tab/>
      </w:r>
      <w:r>
        <w:tab/>
      </w:r>
      <w:r>
        <w:tab/>
      </w:r>
    </w:p>
    <w:p w14:paraId="3645419B" w14:textId="77777777" w:rsidR="00A63890" w:rsidRDefault="00A63890" w:rsidP="00A63890">
      <w:pPr>
        <w:pStyle w:val="szdszveg"/>
      </w:pPr>
      <w:proofErr w:type="spellStart"/>
      <w:r>
        <w:t>Admin</w:t>
      </w:r>
      <w:proofErr w:type="spellEnd"/>
      <w:r>
        <w:t xml:space="preserve">, </w:t>
      </w:r>
      <w:proofErr w:type="spellStart"/>
      <w:r>
        <w:t>User</w:t>
      </w:r>
      <w:proofErr w:type="spellEnd"/>
      <w:r>
        <w:t>, Látogató</w:t>
      </w:r>
    </w:p>
    <w:p w14:paraId="19F294E7" w14:textId="77777777" w:rsidR="00A63890" w:rsidRDefault="00A63890" w:rsidP="00A63890">
      <w:pPr>
        <w:pStyle w:val="szdszveg"/>
      </w:pPr>
      <w:r>
        <w:t xml:space="preserve">A menüpontok megjelenése és az oldalak elérhetősége változik attól függően, </w:t>
      </w:r>
    </w:p>
    <w:p w14:paraId="0A47213C" w14:textId="77777777" w:rsidR="00A63890" w:rsidRDefault="00A63890" w:rsidP="00A63890">
      <w:pPr>
        <w:pStyle w:val="szdszveg"/>
      </w:pPr>
      <w:r>
        <w:t xml:space="preserve">hogy melyik felhasználó használja az oldalt. (pl. </w:t>
      </w:r>
      <w:proofErr w:type="spellStart"/>
      <w:r>
        <w:t>admin</w:t>
      </w:r>
      <w:proofErr w:type="spellEnd"/>
      <w:r>
        <w:t xml:space="preserve"> oldal)</w:t>
      </w:r>
    </w:p>
    <w:p w14:paraId="65D2C0EE" w14:textId="27CCCDB6" w:rsidR="00A63890" w:rsidRDefault="00A63890" w:rsidP="00A63890">
      <w:pPr>
        <w:pStyle w:val="szdszveg"/>
      </w:pPr>
      <w:r>
        <w:t>4.</w:t>
      </w:r>
      <w:r>
        <w:tab/>
        <w:t>legyen egy oldal, ahol a választott adatbázisból jelenít meg adatokat</w:t>
      </w:r>
    </w:p>
    <w:p w14:paraId="614044E6" w14:textId="77777777" w:rsidR="00A63890" w:rsidRDefault="00A63890" w:rsidP="00A63890">
      <w:pPr>
        <w:pStyle w:val="szdszveg"/>
      </w:pPr>
      <w:r>
        <w:t>Ehhez 3 tábla adatait használja fel az adatbázisból.</w:t>
      </w:r>
    </w:p>
    <w:p w14:paraId="79A00E9B" w14:textId="76FC95A8" w:rsidR="00A63890" w:rsidRDefault="00A63890" w:rsidP="00A63890">
      <w:pPr>
        <w:pStyle w:val="szdszveg"/>
      </w:pPr>
      <w:r>
        <w:t>5.</w:t>
      </w:r>
      <w:r>
        <w:tab/>
        <w:t xml:space="preserve">Az egyik oldalon legyen egy kapcsolat űrlap, amelynek segítségével üzenetet </w:t>
      </w:r>
    </w:p>
    <w:p w14:paraId="0C5D5576" w14:textId="77777777" w:rsidR="00A63890" w:rsidRDefault="00A63890" w:rsidP="00A63890">
      <w:pPr>
        <w:pStyle w:val="szdszveg"/>
      </w:pPr>
      <w:r>
        <w:t xml:space="preserve">lehet küldeni az oldal tulajdonosa számára. Ellenőrizze megfelelően az űrlap </w:t>
      </w:r>
    </w:p>
    <w:p w14:paraId="73A43ACC" w14:textId="77777777" w:rsidR="00A63890" w:rsidRDefault="00A63890" w:rsidP="00A63890">
      <w:pPr>
        <w:pStyle w:val="szdszveg"/>
      </w:pPr>
      <w:r>
        <w:t xml:space="preserve">helyes kitöltését szerver oldali validációval is. Az elküldött Űrlap adatokat </w:t>
      </w:r>
    </w:p>
    <w:p w14:paraId="7E70A761" w14:textId="77777777" w:rsidR="00A63890" w:rsidRDefault="00A63890" w:rsidP="00A63890">
      <w:pPr>
        <w:pStyle w:val="szdszveg"/>
      </w:pPr>
      <w:r>
        <w:t xml:space="preserve">mentse le az adatbázisba. </w:t>
      </w:r>
    </w:p>
    <w:p w14:paraId="42D23D6F" w14:textId="5306465E" w:rsidR="00A63890" w:rsidRDefault="00A63890" w:rsidP="00A63890">
      <w:pPr>
        <w:pStyle w:val="szdszveg"/>
      </w:pPr>
      <w:r>
        <w:t>6.</w:t>
      </w:r>
      <w:r>
        <w:tab/>
        <w:t>Tegye lehetővé megtekinteni egy hatodik oldalon táblázatban az előző pontban</w:t>
      </w:r>
      <w:r>
        <w:tab/>
      </w:r>
    </w:p>
    <w:p w14:paraId="168B9548" w14:textId="77777777" w:rsidR="00A63890" w:rsidRDefault="00A63890" w:rsidP="00A63890">
      <w:pPr>
        <w:pStyle w:val="szdszveg"/>
      </w:pPr>
      <w:r>
        <w:t xml:space="preserve">elküldött üzeneteket az adatbázisból fordított időrend szerint (a legfrissebb </w:t>
      </w:r>
    </w:p>
    <w:p w14:paraId="03EAA95A" w14:textId="77777777" w:rsidR="00A63890" w:rsidRDefault="00A63890" w:rsidP="00A63890">
      <w:pPr>
        <w:pStyle w:val="szdszveg"/>
      </w:pPr>
      <w:r>
        <w:t xml:space="preserve">legyen elől). Írja minden üzenethez a küldés idejét és az üzenetküldő nevét. </w:t>
      </w:r>
    </w:p>
    <w:p w14:paraId="5C6F8C07" w14:textId="77777777" w:rsidR="00A63890" w:rsidRDefault="00A63890" w:rsidP="00A63890">
      <w:pPr>
        <w:pStyle w:val="szdszveg"/>
      </w:pPr>
      <w:r>
        <w:t xml:space="preserve">Ha nem bejelentkezett felhasználó írta, akkor: "Vendég". </w:t>
      </w:r>
    </w:p>
    <w:p w14:paraId="3E5BDA6F" w14:textId="1FC18FFC" w:rsidR="00A63890" w:rsidRDefault="00A63890" w:rsidP="00A63890">
      <w:pPr>
        <w:pStyle w:val="szdszveg"/>
      </w:pPr>
      <w:r>
        <w:t>7.</w:t>
      </w:r>
      <w:r>
        <w:tab/>
        <w:t xml:space="preserve">Valósítson meg az alkalmazásban egy </w:t>
      </w:r>
      <w:proofErr w:type="spellStart"/>
      <w:r>
        <w:t>RESTful</w:t>
      </w:r>
      <w:proofErr w:type="spellEnd"/>
      <w:r>
        <w:t xml:space="preserve"> API-t.</w:t>
      </w:r>
    </w:p>
    <w:p w14:paraId="64D7B1C2" w14:textId="77777777" w:rsidR="00A63890" w:rsidRDefault="00A63890" w:rsidP="00A63890">
      <w:pPr>
        <w:pStyle w:val="szdszveg"/>
      </w:pPr>
      <w:r>
        <w:t xml:space="preserve">Tesztelje az API funkcióit </w:t>
      </w:r>
      <w:proofErr w:type="spellStart"/>
      <w:r>
        <w:t>cURL</w:t>
      </w:r>
      <w:proofErr w:type="spellEnd"/>
      <w:r>
        <w:t>-el és Postman-</w:t>
      </w:r>
      <w:proofErr w:type="spellStart"/>
      <w:r>
        <w:t>al</w:t>
      </w:r>
      <w:proofErr w:type="spellEnd"/>
      <w:r>
        <w:t xml:space="preserve"> is. Mindkét tesztről tegyen</w:t>
      </w:r>
    </w:p>
    <w:p w14:paraId="41CB4CB9" w14:textId="77777777" w:rsidR="00A63890" w:rsidRDefault="00A63890" w:rsidP="00A63890">
      <w:pPr>
        <w:pStyle w:val="szdszveg"/>
      </w:pPr>
      <w:r>
        <w:t>képernyőképeket a dokumentációba</w:t>
      </w:r>
    </w:p>
    <w:p w14:paraId="2F4B289B" w14:textId="5FBD8B97" w:rsidR="00A63890" w:rsidRDefault="00A63890" w:rsidP="00A63890">
      <w:pPr>
        <w:pStyle w:val="szdszveg"/>
      </w:pPr>
      <w:r>
        <w:t>8.</w:t>
      </w:r>
      <w:r>
        <w:tab/>
        <w:t xml:space="preserve">Használják a GitHub (github.com) verziókövető rendszert. </w:t>
      </w:r>
    </w:p>
    <w:p w14:paraId="71617C27" w14:textId="77777777" w:rsidR="00A63890" w:rsidRDefault="00A63890" w:rsidP="00A63890">
      <w:pPr>
        <w:pStyle w:val="szdszveg"/>
      </w:pPr>
      <w:r>
        <w:t xml:space="preserve">(Kötelező elem! A forrás ez alapján lesz javítva) </w:t>
      </w:r>
    </w:p>
    <w:p w14:paraId="43E4C6B3" w14:textId="77777777" w:rsidR="00A63890" w:rsidRDefault="00A63890" w:rsidP="00A63890">
      <w:pPr>
        <w:pStyle w:val="szdszveg"/>
      </w:pPr>
      <w:r>
        <w:t xml:space="preserve">A </w:t>
      </w:r>
      <w:proofErr w:type="spellStart"/>
      <w:r>
        <w:t>GitHub-on</w:t>
      </w:r>
      <w:proofErr w:type="spellEnd"/>
      <w:r>
        <w:t xml:space="preserve"> a projektmunka módszert alkalmazzák: látszódjék, hogy a </w:t>
      </w:r>
    </w:p>
    <w:p w14:paraId="3AA79579" w14:textId="77777777" w:rsidR="00A63890" w:rsidRDefault="00A63890" w:rsidP="00A63890">
      <w:pPr>
        <w:pStyle w:val="szdszveg"/>
      </w:pPr>
      <w:r>
        <w:t xml:space="preserve">csoport tagjai melyik részt készítették el és kb. fele-fele arányban járuljanak </w:t>
      </w:r>
    </w:p>
    <w:p w14:paraId="4A1E11A2" w14:textId="77777777" w:rsidR="00A63890" w:rsidRDefault="00A63890" w:rsidP="00A63890">
      <w:pPr>
        <w:pStyle w:val="szdszveg"/>
      </w:pPr>
      <w:r>
        <w:t xml:space="preserve">hozzá a projekthez. Ne csak a kész alkalmazást töltsék fel egy lépésben, </w:t>
      </w:r>
    </w:p>
    <w:p w14:paraId="7E97430C" w14:textId="77777777" w:rsidR="00A63890" w:rsidRDefault="00A63890" w:rsidP="00A63890">
      <w:pPr>
        <w:pStyle w:val="szdszveg"/>
      </w:pPr>
      <w:r>
        <w:t xml:space="preserve">hanem a részállapotokat is még legalább 5 lépésben személyenként. </w:t>
      </w:r>
    </w:p>
    <w:p w14:paraId="0BF42357" w14:textId="05A0FFEB" w:rsidR="00A63890" w:rsidRDefault="00A63890" w:rsidP="00A63890">
      <w:pPr>
        <w:pStyle w:val="szdszveg"/>
      </w:pPr>
      <w:r>
        <w:t>9.</w:t>
      </w:r>
      <w:r>
        <w:tab/>
        <w:t xml:space="preserve">Alkalmazását töltse fel és valósítsa meg Interneten a Microsoft </w:t>
      </w:r>
      <w:proofErr w:type="spellStart"/>
      <w:r>
        <w:t>Azure</w:t>
      </w:r>
      <w:proofErr w:type="spellEnd"/>
      <w:r>
        <w:t xml:space="preserve"> felhőben.</w:t>
      </w:r>
    </w:p>
    <w:p w14:paraId="2E8C7269" w14:textId="5F9F69C6" w:rsidR="00EE24E2" w:rsidRDefault="00331A34" w:rsidP="00331A34">
      <w:pPr>
        <w:pStyle w:val="szdcmsor1"/>
      </w:pPr>
      <w:r>
        <w:lastRenderedPageBreak/>
        <w:t>Gépi és nyelvi igények:</w:t>
      </w:r>
    </w:p>
    <w:p w14:paraId="63914187" w14:textId="09E88567" w:rsidR="00B10957" w:rsidRDefault="00331A34" w:rsidP="00B10957">
      <w:pPr>
        <w:pStyle w:val="szdszveg"/>
      </w:pPr>
      <w:r>
        <w:t xml:space="preserve">A program futtatásához szükséges egy Windows / Linux / </w:t>
      </w:r>
      <w:proofErr w:type="spellStart"/>
      <w:r>
        <w:t>MacOS</w:t>
      </w:r>
      <w:proofErr w:type="spellEnd"/>
      <w:r w:rsidR="00C74A8B">
        <w:t xml:space="preserve"> operációs rendszerű számítógép, melyen rendelkezésre áll a Java </w:t>
      </w:r>
      <w:proofErr w:type="spellStart"/>
      <w:r w:rsidR="00C74A8B">
        <w:t>Development</w:t>
      </w:r>
      <w:proofErr w:type="spellEnd"/>
      <w:r w:rsidR="00C74A8B">
        <w:t xml:space="preserve"> Kit (JDK) 17-es verziója,</w:t>
      </w:r>
      <w:r w:rsidR="00B10957">
        <w:t xml:space="preserve"> emellett egy </w:t>
      </w:r>
      <w:r w:rsidR="00C74A8B">
        <w:t>adatbázis szerver</w:t>
      </w:r>
      <w:r w:rsidR="00B10957">
        <w:t xml:space="preserve"> is szükséges</w:t>
      </w:r>
      <w:r w:rsidR="00C74A8B">
        <w:t xml:space="preserve"> (pl.: </w:t>
      </w:r>
      <w:proofErr w:type="spellStart"/>
      <w:r w:rsidR="00C74A8B">
        <w:t>MariaDB</w:t>
      </w:r>
      <w:proofErr w:type="spellEnd"/>
      <w:r w:rsidR="00C74A8B">
        <w:t>)</w:t>
      </w:r>
      <w:r w:rsidR="0028630D">
        <w:t>.</w:t>
      </w:r>
    </w:p>
    <w:p w14:paraId="1EC39C9E" w14:textId="4D55FC26" w:rsidR="00C74A8B" w:rsidRDefault="0028630D" w:rsidP="00184BFC">
      <w:pPr>
        <w:pStyle w:val="szdszveg"/>
        <w:ind w:firstLine="0"/>
      </w:pPr>
      <w:r>
        <w:t>A Webalkalmazás elkészítéséhez a Spring Boot keret</w:t>
      </w:r>
      <w:r w:rsidR="00590073">
        <w:t>rendszer</w:t>
      </w:r>
      <w:r w:rsidR="00184BFC">
        <w:t xml:space="preserve"> 2.7.5-ös verzióját</w:t>
      </w:r>
      <w:r w:rsidR="00590073">
        <w:t xml:space="preserve"> használtuk</w:t>
      </w:r>
      <w:r w:rsidR="00184BFC">
        <w:t xml:space="preserve"> </w:t>
      </w:r>
      <w:r w:rsidR="00590073">
        <w:t xml:space="preserve">fel, a weboldalak formázásához, megjelenítéséhez a </w:t>
      </w:r>
      <w:proofErr w:type="spellStart"/>
      <w:r w:rsidR="00590073">
        <w:t>Thymeleaf</w:t>
      </w:r>
      <w:proofErr w:type="spellEnd"/>
      <w:r w:rsidR="00590073">
        <w:t xml:space="preserve"> sablon motort alkalmaztuk.</w:t>
      </w:r>
    </w:p>
    <w:p w14:paraId="76B70A27" w14:textId="3AF06987" w:rsidR="00E32168" w:rsidRDefault="00E32168" w:rsidP="00184BFC">
      <w:pPr>
        <w:pStyle w:val="szdszveg"/>
        <w:ind w:firstLine="0"/>
      </w:pPr>
      <w:r>
        <w:t>A problémamentes verziókezelés érdekében a Microsoft által biztosított GitHub verziókezelőt vettük igénybe.</w:t>
      </w:r>
    </w:p>
    <w:p w14:paraId="340D3F34" w14:textId="6198B152" w:rsidR="006D0B00" w:rsidRDefault="006D0B00" w:rsidP="006D0B00">
      <w:pPr>
        <w:pStyle w:val="szdcmsor1"/>
      </w:pPr>
      <w:r w:rsidRPr="00E02EA5">
        <w:lastRenderedPageBreak/>
        <w:t>mappa és fájlszerkezet bemutatás</w:t>
      </w:r>
      <w:r>
        <w:t>a:</w:t>
      </w:r>
    </w:p>
    <w:p w14:paraId="39D7713A" w14:textId="05C7E8FF" w:rsidR="006D0B00" w:rsidRDefault="006D0B00" w:rsidP="006D0B00">
      <w:pPr>
        <w:pStyle w:val="szdszveg"/>
      </w:pPr>
      <w:r>
        <w:t xml:space="preserve">A Java által használt állományok a </w:t>
      </w:r>
      <w:proofErr w:type="spellStart"/>
      <w:r>
        <w:t>MoziMusor</w:t>
      </w:r>
      <w:proofErr w:type="spellEnd"/>
      <w:r>
        <w:t>/</w:t>
      </w:r>
      <w:r w:rsidRPr="006D0B00">
        <w:t xml:space="preserve"> </w:t>
      </w:r>
      <w:proofErr w:type="spellStart"/>
      <w:r w:rsidRPr="006D0B00">
        <w:t>MoziMusor</w:t>
      </w:r>
      <w:proofErr w:type="spellEnd"/>
      <w:r w:rsidRPr="006D0B00">
        <w:t>\</w:t>
      </w:r>
      <w:proofErr w:type="spellStart"/>
      <w:r w:rsidRPr="006D0B00">
        <w:t>src</w:t>
      </w:r>
      <w:proofErr w:type="spellEnd"/>
      <w:r w:rsidRPr="006D0B00">
        <w:t>\main\java\</w:t>
      </w:r>
      <w:proofErr w:type="spellStart"/>
      <w:r w:rsidRPr="006D0B00">
        <w:t>com</w:t>
      </w:r>
      <w:proofErr w:type="spellEnd"/>
      <w:r w:rsidRPr="006D0B00">
        <w:t>\</w:t>
      </w:r>
      <w:proofErr w:type="spellStart"/>
      <w:r w:rsidRPr="006D0B00">
        <w:t>example</w:t>
      </w:r>
      <w:proofErr w:type="spellEnd"/>
      <w:r w:rsidRPr="006D0B00">
        <w:t>\</w:t>
      </w:r>
      <w:proofErr w:type="spellStart"/>
      <w:r w:rsidRPr="006D0B00">
        <w:t>mozimusor</w:t>
      </w:r>
      <w:proofErr w:type="spellEnd"/>
      <w:r>
        <w:t xml:space="preserve"> mappában találhatóak.</w:t>
      </w:r>
    </w:p>
    <w:p w14:paraId="61423D0D" w14:textId="16841EC8" w:rsidR="006D0B00" w:rsidRDefault="006D0B00" w:rsidP="00552732">
      <w:pPr>
        <w:pStyle w:val="szdcmsor2"/>
      </w:pPr>
      <w:r>
        <w:t xml:space="preserve">A </w:t>
      </w:r>
      <w:r w:rsidR="00552732">
        <w:t>„</w:t>
      </w:r>
      <w:proofErr w:type="spellStart"/>
      <w:r w:rsidR="00552732">
        <w:t>mozimusor</w:t>
      </w:r>
      <w:proofErr w:type="spellEnd"/>
      <w:r w:rsidR="00552732">
        <w:t xml:space="preserve">” </w:t>
      </w:r>
      <w:r>
        <w:t>mappa tartalma:</w:t>
      </w:r>
    </w:p>
    <w:p w14:paraId="56DB5849" w14:textId="658985B0" w:rsidR="006D0B00" w:rsidRDefault="006D0B00" w:rsidP="006D0B00">
      <w:pPr>
        <w:pStyle w:val="szdszveg"/>
        <w:numPr>
          <w:ilvl w:val="0"/>
          <w:numId w:val="15"/>
        </w:numPr>
      </w:pPr>
      <w:r>
        <w:t>Controllers.java</w:t>
      </w:r>
    </w:p>
    <w:p w14:paraId="73F95617" w14:textId="24D11D39" w:rsidR="006D0B00" w:rsidRDefault="006D0B00" w:rsidP="006D0B00">
      <w:pPr>
        <w:pStyle w:val="szdszveg"/>
        <w:numPr>
          <w:ilvl w:val="0"/>
          <w:numId w:val="15"/>
        </w:numPr>
      </w:pPr>
      <w:r>
        <w:t>Database.java</w:t>
      </w:r>
    </w:p>
    <w:p w14:paraId="055AEB27" w14:textId="7D1C0672" w:rsidR="006D0B00" w:rsidRDefault="006D0B00" w:rsidP="006D0B00">
      <w:pPr>
        <w:pStyle w:val="szdszveg"/>
        <w:numPr>
          <w:ilvl w:val="0"/>
          <w:numId w:val="15"/>
        </w:numPr>
      </w:pPr>
      <w:r>
        <w:t>DatabaseDAO.java</w:t>
      </w:r>
    </w:p>
    <w:p w14:paraId="373045DD" w14:textId="2D822EB0" w:rsidR="006D0B00" w:rsidRDefault="006D0B00" w:rsidP="006D0B00">
      <w:pPr>
        <w:pStyle w:val="szdszveg"/>
        <w:numPr>
          <w:ilvl w:val="0"/>
          <w:numId w:val="15"/>
        </w:numPr>
      </w:pPr>
      <w:r>
        <w:t>Message.java</w:t>
      </w:r>
    </w:p>
    <w:p w14:paraId="7645ED27" w14:textId="7B38D231" w:rsidR="006D0B00" w:rsidRDefault="006D0B00" w:rsidP="006D0B00">
      <w:pPr>
        <w:pStyle w:val="szdszveg"/>
        <w:numPr>
          <w:ilvl w:val="0"/>
          <w:numId w:val="15"/>
        </w:numPr>
      </w:pPr>
      <w:r>
        <w:t>MessageDAO.java</w:t>
      </w:r>
    </w:p>
    <w:p w14:paraId="4DE4AA9F" w14:textId="09606B8A" w:rsidR="000B0273" w:rsidRDefault="000B0273" w:rsidP="006D0B00">
      <w:pPr>
        <w:pStyle w:val="szdszveg"/>
        <w:numPr>
          <w:ilvl w:val="0"/>
          <w:numId w:val="15"/>
        </w:numPr>
      </w:pPr>
      <w:r>
        <w:t>Movies.java</w:t>
      </w:r>
    </w:p>
    <w:p w14:paraId="27C42412" w14:textId="0682398C" w:rsidR="000B0273" w:rsidRDefault="000B0273" w:rsidP="006D0B00">
      <w:pPr>
        <w:pStyle w:val="szdszveg"/>
        <w:numPr>
          <w:ilvl w:val="0"/>
          <w:numId w:val="15"/>
        </w:numPr>
      </w:pPr>
      <w:r>
        <w:t>MoviesDAO.java</w:t>
      </w:r>
    </w:p>
    <w:p w14:paraId="51796CB3" w14:textId="20654CAC" w:rsidR="006D0B00" w:rsidRDefault="006D0B00" w:rsidP="006D0B00">
      <w:pPr>
        <w:pStyle w:val="szdszveg"/>
        <w:numPr>
          <w:ilvl w:val="0"/>
          <w:numId w:val="15"/>
        </w:numPr>
      </w:pPr>
      <w:r>
        <w:t>MoziMusorApplication.java</w:t>
      </w:r>
    </w:p>
    <w:p w14:paraId="693B1B47" w14:textId="65A6558A" w:rsidR="006D0B00" w:rsidRDefault="006D0B00" w:rsidP="006D0B00">
      <w:pPr>
        <w:pStyle w:val="szdszveg"/>
        <w:numPr>
          <w:ilvl w:val="0"/>
          <w:numId w:val="15"/>
        </w:numPr>
      </w:pPr>
      <w:r>
        <w:t>User.java</w:t>
      </w:r>
    </w:p>
    <w:p w14:paraId="392C7257" w14:textId="67DA9677" w:rsidR="006D0B00" w:rsidRDefault="006D0B00" w:rsidP="006D0B00">
      <w:pPr>
        <w:pStyle w:val="szdszveg"/>
        <w:numPr>
          <w:ilvl w:val="0"/>
          <w:numId w:val="15"/>
        </w:numPr>
      </w:pPr>
      <w:r>
        <w:t>UserDAO.java</w:t>
      </w:r>
    </w:p>
    <w:p w14:paraId="128595E1" w14:textId="6FAD325E" w:rsidR="00552732" w:rsidRDefault="00552732" w:rsidP="00552732">
      <w:pPr>
        <w:pStyle w:val="szdcmsor3"/>
      </w:pPr>
      <w:r>
        <w:t>Controllers.java:</w:t>
      </w:r>
    </w:p>
    <w:p w14:paraId="2DE0C79A" w14:textId="41B25E45" w:rsidR="00CC06BB" w:rsidRPr="00552732" w:rsidRDefault="00552732" w:rsidP="00614309">
      <w:pPr>
        <w:pStyle w:val="szdszveg"/>
      </w:pPr>
      <w:r>
        <w:t>Ez a file végzi a felhasználó által kért weboldal nézetének kiválasztását</w:t>
      </w:r>
      <w:r w:rsidR="009D7381">
        <w:t>, valamint a nézetet feltölti a hozzá tartozó adatokkal.</w:t>
      </w:r>
      <w:r w:rsidR="00614309">
        <w:t xml:space="preserve"> Emellett itt került megvalósításra az egyes oldalak levédése, hogy csak a regisztrált felhasználók vagy éppen csak az </w:t>
      </w:r>
      <w:proofErr w:type="spellStart"/>
      <w:r w:rsidR="00614309">
        <w:t>Admin</w:t>
      </w:r>
      <w:proofErr w:type="spellEnd"/>
      <w:r w:rsidR="00614309">
        <w:t xml:space="preserve"> felhasználó(k) által legyenek elérhetők.</w:t>
      </w:r>
      <w:r w:rsidR="004C496F">
        <w:br/>
      </w:r>
      <w:r w:rsidR="00CC06BB">
        <w:t>Amennyiben az aktuális oldalon információt várunk a felhasználótól, az űrlap kitöltése és elküldése után, a megadott adatokat innen továbbítjuk feldolgozásra.</w:t>
      </w:r>
    </w:p>
    <w:p w14:paraId="210069BB" w14:textId="6B48F2D0" w:rsidR="00552732" w:rsidRDefault="003859B0" w:rsidP="003859B0">
      <w:pPr>
        <w:pStyle w:val="szdcmsor3"/>
      </w:pPr>
      <w:r>
        <w:t>Database.java</w:t>
      </w:r>
    </w:p>
    <w:p w14:paraId="6898165D" w14:textId="15578B00" w:rsidR="003859B0" w:rsidRDefault="003859B0" w:rsidP="003859B0">
      <w:pPr>
        <w:pStyle w:val="szdszveg"/>
      </w:pPr>
      <w:r>
        <w:t xml:space="preserve">Ez a file tartalmazza az </w:t>
      </w:r>
      <w:r w:rsidR="00716BA0">
        <w:t xml:space="preserve">lekérdezéshez szükséges adatok </w:t>
      </w:r>
      <w:r>
        <w:t>osztályát</w:t>
      </w:r>
      <w:r w:rsidR="00716BA0">
        <w:t xml:space="preserve"> tartalmazza</w:t>
      </w:r>
      <w:r>
        <w:t>.</w:t>
      </w:r>
    </w:p>
    <w:p w14:paraId="5A7C3459" w14:textId="4679F6F7" w:rsidR="00716BA0" w:rsidRDefault="00716BA0" w:rsidP="00716BA0">
      <w:pPr>
        <w:pStyle w:val="szdcmsor3"/>
      </w:pPr>
      <w:r>
        <w:t>DatabaseDAO.java</w:t>
      </w:r>
    </w:p>
    <w:p w14:paraId="500440AA" w14:textId="678FCD45" w:rsidR="00716BA0" w:rsidRDefault="00716BA0" w:rsidP="00716BA0">
      <w:pPr>
        <w:pStyle w:val="szdszveg"/>
      </w:pPr>
      <w:r>
        <w:t>Ez a file tartalmazza az adatbázis lekérdezést és a csatlakozást.</w:t>
      </w:r>
    </w:p>
    <w:p w14:paraId="12C2C362" w14:textId="6CDD0360" w:rsidR="00716BA0" w:rsidRDefault="00716BA0" w:rsidP="00716BA0">
      <w:pPr>
        <w:pStyle w:val="szdcmsor3"/>
      </w:pPr>
      <w:r>
        <w:t>Message.java</w:t>
      </w:r>
    </w:p>
    <w:p w14:paraId="6FCAD4BA" w14:textId="77777777" w:rsidR="000B0273" w:rsidRDefault="00716BA0" w:rsidP="00716BA0">
      <w:pPr>
        <w:pStyle w:val="szdszveg"/>
      </w:pPr>
      <w:r>
        <w:t xml:space="preserve">Ez a file tartalmazza a </w:t>
      </w:r>
      <w:proofErr w:type="spellStart"/>
      <w:r>
        <w:t>Mess</w:t>
      </w:r>
      <w:r w:rsidR="00D51888">
        <w:t>age</w:t>
      </w:r>
      <w:proofErr w:type="spellEnd"/>
      <w:r w:rsidR="00D51888">
        <w:t xml:space="preserve"> osztályt és annak metódusait</w:t>
      </w:r>
    </w:p>
    <w:p w14:paraId="75D75B5B" w14:textId="1688CA2D" w:rsidR="00716BA0" w:rsidRDefault="000B0273" w:rsidP="000B0273">
      <w:pPr>
        <w:pStyle w:val="szdcmsor3"/>
      </w:pPr>
      <w:r>
        <w:t>MessageDAO.java</w:t>
      </w:r>
    </w:p>
    <w:p w14:paraId="37CE5112" w14:textId="34AA0281" w:rsidR="000B0273" w:rsidRDefault="000B0273" w:rsidP="000B0273">
      <w:pPr>
        <w:pStyle w:val="szdszveg"/>
      </w:pPr>
      <w:r>
        <w:t xml:space="preserve">Ez a file tartalmazza az </w:t>
      </w:r>
      <w:proofErr w:type="spellStart"/>
      <w:r>
        <w:t>message</w:t>
      </w:r>
      <w:proofErr w:type="spellEnd"/>
      <w:r>
        <w:t xml:space="preserve"> </w:t>
      </w:r>
      <w:r>
        <w:t>tábla lekérdezését valamint az üzenet küldést (</w:t>
      </w:r>
      <w:proofErr w:type="spellStart"/>
      <w:r>
        <w:t>sendMessage</w:t>
      </w:r>
      <w:proofErr w:type="spellEnd"/>
      <w:r>
        <w:t>)</w:t>
      </w:r>
      <w:r>
        <w:t xml:space="preserve"> és a csatlakozást.</w:t>
      </w:r>
    </w:p>
    <w:p w14:paraId="792EE04F" w14:textId="6C2266A4" w:rsidR="000A17A7" w:rsidRDefault="000A17A7" w:rsidP="000B0273">
      <w:pPr>
        <w:pStyle w:val="szdszveg"/>
      </w:pPr>
    </w:p>
    <w:p w14:paraId="7EC89005" w14:textId="108178CD" w:rsidR="000A17A7" w:rsidRDefault="000A17A7" w:rsidP="000A17A7">
      <w:pPr>
        <w:pStyle w:val="szdcmsor3"/>
      </w:pPr>
      <w:r>
        <w:lastRenderedPageBreak/>
        <w:t>Movies.java</w:t>
      </w:r>
    </w:p>
    <w:p w14:paraId="361D3614" w14:textId="38378ED1" w:rsidR="000B0273" w:rsidRDefault="000A17A7" w:rsidP="000B0273">
      <w:pPr>
        <w:pStyle w:val="szdszveg"/>
      </w:pPr>
      <w:r>
        <w:t xml:space="preserve">Ez a file tartalmazza a </w:t>
      </w:r>
      <w:proofErr w:type="spellStart"/>
      <w:r>
        <w:t>Movies</w:t>
      </w:r>
      <w:proofErr w:type="spellEnd"/>
      <w:r>
        <w:t xml:space="preserve"> osztályt</w:t>
      </w:r>
    </w:p>
    <w:p w14:paraId="466ECCC7" w14:textId="1660233E" w:rsidR="000A17A7" w:rsidRDefault="00DB3973" w:rsidP="00B84599">
      <w:pPr>
        <w:pStyle w:val="szdcmsor3"/>
      </w:pPr>
      <w:r>
        <w:t>MoviesDAO.java</w:t>
      </w:r>
    </w:p>
    <w:p w14:paraId="0134C93C" w14:textId="1767F502" w:rsidR="00B84599" w:rsidRDefault="00B84599" w:rsidP="00B84599">
      <w:pPr>
        <w:pStyle w:val="szdszveg"/>
      </w:pPr>
      <w:r>
        <w:t>Ez</w:t>
      </w:r>
      <w:r>
        <w:t xml:space="preserve"> a file tartalmazza a </w:t>
      </w:r>
      <w:proofErr w:type="spellStart"/>
      <w:r>
        <w:t>getMoviebyID</w:t>
      </w:r>
      <w:proofErr w:type="spellEnd"/>
      <w:r>
        <w:t xml:space="preserve"> </w:t>
      </w:r>
      <w:proofErr w:type="gramStart"/>
      <w:r>
        <w:t>függvényt</w:t>
      </w:r>
      <w:proofErr w:type="gramEnd"/>
      <w:r>
        <w:t xml:space="preserve"> amivel a meghatározott </w:t>
      </w:r>
      <w:proofErr w:type="spellStart"/>
      <w:r>
        <w:t>id</w:t>
      </w:r>
      <w:proofErr w:type="spellEnd"/>
      <w:r>
        <w:t>-ű adatot lekérdezzük és</w:t>
      </w:r>
      <w:r>
        <w:t xml:space="preserve"> a csatlakozást</w:t>
      </w:r>
      <w:r w:rsidR="0083690C">
        <w:t>.</w:t>
      </w:r>
    </w:p>
    <w:p w14:paraId="0A2F06AD" w14:textId="652F6453" w:rsidR="0083690C" w:rsidRDefault="0083690C" w:rsidP="00B81117">
      <w:pPr>
        <w:pStyle w:val="szdcmsor3"/>
      </w:pPr>
      <w:r>
        <w:t>MoziMusorApplication.java</w:t>
      </w:r>
    </w:p>
    <w:p w14:paraId="6628AF13" w14:textId="68577DB0" w:rsidR="00B81117" w:rsidRDefault="00751BCD" w:rsidP="00B81117">
      <w:pPr>
        <w:pStyle w:val="szdszveg"/>
      </w:pPr>
      <w:r>
        <w:t>Itt tudjuk elindítani a fájlt és itt található a main függvény</w:t>
      </w:r>
    </w:p>
    <w:p w14:paraId="7F7DAE29" w14:textId="51555B93" w:rsidR="000056D4" w:rsidRPr="00B81117" w:rsidRDefault="000056D4" w:rsidP="000056D4">
      <w:pPr>
        <w:pStyle w:val="szdcmsor3"/>
      </w:pPr>
      <w:r>
        <w:t>User.java</w:t>
      </w:r>
    </w:p>
    <w:p w14:paraId="62A960FE" w14:textId="1AC9A180" w:rsidR="00DB3973" w:rsidRDefault="000056D4" w:rsidP="000B0273">
      <w:pPr>
        <w:pStyle w:val="szdszveg"/>
      </w:pPr>
      <w:r>
        <w:t xml:space="preserve">Ez a file tartalmazza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osztályt és annak metódusait. </w:t>
      </w:r>
    </w:p>
    <w:p w14:paraId="444569D7" w14:textId="79174067" w:rsidR="000056D4" w:rsidRDefault="000056D4" w:rsidP="000056D4">
      <w:pPr>
        <w:pStyle w:val="szdcmsor3"/>
      </w:pPr>
      <w:r>
        <w:t>UserDAO.java</w:t>
      </w:r>
    </w:p>
    <w:p w14:paraId="0C0E9CBE" w14:textId="5C44F840" w:rsidR="000056D4" w:rsidRPr="000056D4" w:rsidRDefault="000056D4" w:rsidP="000056D4">
      <w:pPr>
        <w:pStyle w:val="szdszveg"/>
      </w:pPr>
      <w:r>
        <w:t>Ez a file tartalmazza</w:t>
      </w:r>
      <w:r>
        <w:t xml:space="preserve"> a felhasználók adatainak a függvényeit: A felhasználó név, </w:t>
      </w:r>
      <w:r w:rsidR="00407F88">
        <w:t>email</w:t>
      </w:r>
      <w:bookmarkStart w:id="0" w:name="_GoBack"/>
      <w:bookmarkEnd w:id="0"/>
      <w:r>
        <w:t>,</w:t>
      </w:r>
      <w:r w:rsidR="00407F88">
        <w:t xml:space="preserve"> </w:t>
      </w:r>
      <w:r w:rsidR="00C83368">
        <w:t xml:space="preserve">jelszó </w:t>
      </w:r>
      <w:r>
        <w:t>ellenő</w:t>
      </w:r>
      <w:r w:rsidR="00C83368">
        <w:t xml:space="preserve">rzést, a </w:t>
      </w:r>
      <w:r>
        <w:t xml:space="preserve">regisztrációt, valamint </w:t>
      </w:r>
      <w:proofErr w:type="spellStart"/>
      <w:r w:rsidR="000531DD">
        <w:t>felh</w:t>
      </w:r>
      <w:proofErr w:type="spellEnd"/>
      <w:r w:rsidR="000531DD">
        <w:t xml:space="preserve">. </w:t>
      </w:r>
      <w:proofErr w:type="gramStart"/>
      <w:r w:rsidR="000531DD">
        <w:t>név</w:t>
      </w:r>
      <w:proofErr w:type="gramEnd"/>
      <w:r w:rsidR="000531DD">
        <w:t xml:space="preserve"> lekérdezés email alapján és a jogosultság lekérdezését és</w:t>
      </w:r>
      <w:r>
        <w:t xml:space="preserve"> </w:t>
      </w:r>
      <w:r>
        <w:t>a csatlakozást.</w:t>
      </w:r>
    </w:p>
    <w:sectPr w:rsidR="000056D4" w:rsidRPr="000056D4" w:rsidSect="00BB68D3">
      <w:footerReference w:type="default" r:id="rId8"/>
      <w:footerReference w:type="first" r:id="rId9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739E6" w14:textId="77777777" w:rsidR="00FA2C81" w:rsidRDefault="00FA2C81" w:rsidP="00402F50">
      <w:r>
        <w:separator/>
      </w:r>
    </w:p>
  </w:endnote>
  <w:endnote w:type="continuationSeparator" w:id="0">
    <w:p w14:paraId="4EEC4481" w14:textId="77777777" w:rsidR="00FA2C81" w:rsidRDefault="00FA2C81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1269" w14:textId="331E1649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407F88">
      <w:rPr>
        <w:noProof/>
      </w:rPr>
      <w:t>6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842E8" w14:textId="0E4D3B06" w:rsidR="00BB68D3" w:rsidRDefault="00BB68D3">
    <w:pPr>
      <w:pStyle w:val="llb"/>
      <w:jc w:val="center"/>
    </w:pPr>
  </w:p>
  <w:p w14:paraId="08387CE5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A216B" w14:textId="77777777" w:rsidR="00FA2C81" w:rsidRDefault="00FA2C81" w:rsidP="00402F50">
      <w:r>
        <w:separator/>
      </w:r>
    </w:p>
  </w:footnote>
  <w:footnote w:type="continuationSeparator" w:id="0">
    <w:p w14:paraId="58B6F991" w14:textId="77777777" w:rsidR="00FA2C81" w:rsidRDefault="00FA2C81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BF53F5F"/>
    <w:multiLevelType w:val="hybridMultilevel"/>
    <w:tmpl w:val="DFF4173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7B"/>
    <w:rsid w:val="000056D4"/>
    <w:rsid w:val="0001538C"/>
    <w:rsid w:val="0003142F"/>
    <w:rsid w:val="00050376"/>
    <w:rsid w:val="000531DD"/>
    <w:rsid w:val="00056DF2"/>
    <w:rsid w:val="000638B8"/>
    <w:rsid w:val="000A13A3"/>
    <w:rsid w:val="000A17A7"/>
    <w:rsid w:val="000B0273"/>
    <w:rsid w:val="000B54A5"/>
    <w:rsid w:val="000B59BE"/>
    <w:rsid w:val="000C5EF6"/>
    <w:rsid w:val="000C7BCF"/>
    <w:rsid w:val="000F52A8"/>
    <w:rsid w:val="0010025D"/>
    <w:rsid w:val="00110013"/>
    <w:rsid w:val="00113495"/>
    <w:rsid w:val="00184BFC"/>
    <w:rsid w:val="001C4188"/>
    <w:rsid w:val="001C6720"/>
    <w:rsid w:val="00203A33"/>
    <w:rsid w:val="0021040A"/>
    <w:rsid w:val="0022549B"/>
    <w:rsid w:val="00267D3B"/>
    <w:rsid w:val="0028630D"/>
    <w:rsid w:val="002B2134"/>
    <w:rsid w:val="002E35EC"/>
    <w:rsid w:val="002E7073"/>
    <w:rsid w:val="002F4136"/>
    <w:rsid w:val="00303042"/>
    <w:rsid w:val="0031358B"/>
    <w:rsid w:val="003156EC"/>
    <w:rsid w:val="00316151"/>
    <w:rsid w:val="0032423C"/>
    <w:rsid w:val="00331A34"/>
    <w:rsid w:val="00352069"/>
    <w:rsid w:val="00357D0D"/>
    <w:rsid w:val="003859B0"/>
    <w:rsid w:val="003A243D"/>
    <w:rsid w:val="003B125B"/>
    <w:rsid w:val="003B1866"/>
    <w:rsid w:val="00402F50"/>
    <w:rsid w:val="00405EB7"/>
    <w:rsid w:val="0040660C"/>
    <w:rsid w:val="00407F88"/>
    <w:rsid w:val="004116B9"/>
    <w:rsid w:val="00445A1E"/>
    <w:rsid w:val="00456768"/>
    <w:rsid w:val="004714AB"/>
    <w:rsid w:val="00473888"/>
    <w:rsid w:val="00484D3D"/>
    <w:rsid w:val="004914CD"/>
    <w:rsid w:val="00494EA7"/>
    <w:rsid w:val="004C496F"/>
    <w:rsid w:val="004C7BE7"/>
    <w:rsid w:val="004D5CBE"/>
    <w:rsid w:val="005148DB"/>
    <w:rsid w:val="00533EAC"/>
    <w:rsid w:val="00534E32"/>
    <w:rsid w:val="0053555B"/>
    <w:rsid w:val="00537E8D"/>
    <w:rsid w:val="00552732"/>
    <w:rsid w:val="00556B13"/>
    <w:rsid w:val="005841D2"/>
    <w:rsid w:val="00590073"/>
    <w:rsid w:val="005A604D"/>
    <w:rsid w:val="005D62D9"/>
    <w:rsid w:val="00614309"/>
    <w:rsid w:val="0063280A"/>
    <w:rsid w:val="006401F4"/>
    <w:rsid w:val="00671C7B"/>
    <w:rsid w:val="00680CD7"/>
    <w:rsid w:val="00681B86"/>
    <w:rsid w:val="00693FD2"/>
    <w:rsid w:val="006A4F4E"/>
    <w:rsid w:val="006B52C9"/>
    <w:rsid w:val="006D0B00"/>
    <w:rsid w:val="006F230B"/>
    <w:rsid w:val="00716BA0"/>
    <w:rsid w:val="00751BCD"/>
    <w:rsid w:val="007D032D"/>
    <w:rsid w:val="007E4513"/>
    <w:rsid w:val="007E7D34"/>
    <w:rsid w:val="00824167"/>
    <w:rsid w:val="0083690C"/>
    <w:rsid w:val="00842494"/>
    <w:rsid w:val="00845126"/>
    <w:rsid w:val="008616F8"/>
    <w:rsid w:val="008C3D48"/>
    <w:rsid w:val="008E2628"/>
    <w:rsid w:val="008F3970"/>
    <w:rsid w:val="008F473A"/>
    <w:rsid w:val="00926629"/>
    <w:rsid w:val="0094077D"/>
    <w:rsid w:val="00950F31"/>
    <w:rsid w:val="00954972"/>
    <w:rsid w:val="00954F25"/>
    <w:rsid w:val="009B5D79"/>
    <w:rsid w:val="009D7381"/>
    <w:rsid w:val="009F5597"/>
    <w:rsid w:val="00A0050F"/>
    <w:rsid w:val="00A03A72"/>
    <w:rsid w:val="00A1226E"/>
    <w:rsid w:val="00A12C1B"/>
    <w:rsid w:val="00A33C17"/>
    <w:rsid w:val="00A6121C"/>
    <w:rsid w:val="00A6211D"/>
    <w:rsid w:val="00A63890"/>
    <w:rsid w:val="00A72F2E"/>
    <w:rsid w:val="00A75FC3"/>
    <w:rsid w:val="00A90050"/>
    <w:rsid w:val="00AC247F"/>
    <w:rsid w:val="00AC651D"/>
    <w:rsid w:val="00AD77F8"/>
    <w:rsid w:val="00AE0F4B"/>
    <w:rsid w:val="00B02692"/>
    <w:rsid w:val="00B10957"/>
    <w:rsid w:val="00B1628F"/>
    <w:rsid w:val="00B2740D"/>
    <w:rsid w:val="00B52BCC"/>
    <w:rsid w:val="00B81117"/>
    <w:rsid w:val="00B84599"/>
    <w:rsid w:val="00B86236"/>
    <w:rsid w:val="00BB68D3"/>
    <w:rsid w:val="00BD7615"/>
    <w:rsid w:val="00BE7AC9"/>
    <w:rsid w:val="00BF10E4"/>
    <w:rsid w:val="00C041FB"/>
    <w:rsid w:val="00C15EB7"/>
    <w:rsid w:val="00C418FC"/>
    <w:rsid w:val="00C42628"/>
    <w:rsid w:val="00C47342"/>
    <w:rsid w:val="00C56E0B"/>
    <w:rsid w:val="00C74A8B"/>
    <w:rsid w:val="00C83368"/>
    <w:rsid w:val="00C8527B"/>
    <w:rsid w:val="00C91445"/>
    <w:rsid w:val="00CC06BB"/>
    <w:rsid w:val="00CD37BA"/>
    <w:rsid w:val="00CE463A"/>
    <w:rsid w:val="00D100CF"/>
    <w:rsid w:val="00D2466E"/>
    <w:rsid w:val="00D26B5E"/>
    <w:rsid w:val="00D51888"/>
    <w:rsid w:val="00D62D1C"/>
    <w:rsid w:val="00DA7F31"/>
    <w:rsid w:val="00DB12A0"/>
    <w:rsid w:val="00DB3973"/>
    <w:rsid w:val="00DB720A"/>
    <w:rsid w:val="00DB72D2"/>
    <w:rsid w:val="00DC0199"/>
    <w:rsid w:val="00DD6474"/>
    <w:rsid w:val="00DF75A4"/>
    <w:rsid w:val="00E32168"/>
    <w:rsid w:val="00E3627F"/>
    <w:rsid w:val="00E444DB"/>
    <w:rsid w:val="00E673D8"/>
    <w:rsid w:val="00E739BF"/>
    <w:rsid w:val="00EA130B"/>
    <w:rsid w:val="00EA5D04"/>
    <w:rsid w:val="00EE24E2"/>
    <w:rsid w:val="00EF0431"/>
    <w:rsid w:val="00EF77FA"/>
    <w:rsid w:val="00F01BCD"/>
    <w:rsid w:val="00F15460"/>
    <w:rsid w:val="00F225E4"/>
    <w:rsid w:val="00F31089"/>
    <w:rsid w:val="00F37E77"/>
    <w:rsid w:val="00F509ED"/>
    <w:rsid w:val="00F57F44"/>
    <w:rsid w:val="00F61E05"/>
    <w:rsid w:val="00F7043C"/>
    <w:rsid w:val="00F802FB"/>
    <w:rsid w:val="00F909C9"/>
    <w:rsid w:val="00F94734"/>
    <w:rsid w:val="00FA2C81"/>
    <w:rsid w:val="00FA7DD9"/>
    <w:rsid w:val="00FE1039"/>
    <w:rsid w:val="00FE1A22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B9DB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EE24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1F4414-5BD4-43E3-9A8F-9AA982C2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115</TotalTime>
  <Pages>6</Pages>
  <Words>591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Polyák Szabolcs</cp:lastModifiedBy>
  <cp:revision>37</cp:revision>
  <dcterms:created xsi:type="dcterms:W3CDTF">2021-01-28T19:19:00Z</dcterms:created>
  <dcterms:modified xsi:type="dcterms:W3CDTF">2022-11-15T16:34:00Z</dcterms:modified>
</cp:coreProperties>
</file>